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F16" w:rsidRDefault="004C6F90">
      <w:pPr>
        <w:pStyle w:val="Title"/>
      </w:pPr>
      <w:r>
        <w:t>Write UP</w:t>
      </w:r>
    </w:p>
    <w:p w:rsidR="004C6F90" w:rsidRPr="004C6F90" w:rsidRDefault="004C6F90" w:rsidP="004C6F90">
      <w:r>
        <w:t>(A00258753)</w:t>
      </w:r>
    </w:p>
    <w:p w:rsidR="00771F16" w:rsidRDefault="004C6F90">
      <w:pPr>
        <w:pStyle w:val="Heading1"/>
      </w:pPr>
      <w:r>
        <w:t>Description</w:t>
      </w:r>
    </w:p>
    <w:p w:rsidR="000A0F9B" w:rsidRDefault="004C6F90" w:rsidP="004C6F90">
      <w:r>
        <w:t xml:space="preserve">The Valet Parking system is created and ready to use it creates a link list using the </w:t>
      </w:r>
      <w:proofErr w:type="spellStart"/>
      <w:r>
        <w:t>LinkList</w:t>
      </w:r>
      <w:proofErr w:type="spellEnd"/>
      <w:r>
        <w:t xml:space="preserve"> class and it allows users to maintain the system of car parking. It saves some important information at the time a car is parked like car parking number, car name, car number and the time of parking of the car. Each new car is stored as a node in the link list.</w:t>
      </w:r>
    </w:p>
    <w:p w:rsidR="004C6F90" w:rsidRDefault="004C6F90" w:rsidP="004C6F90">
      <w:r>
        <w:t>It also generates the amount that needs to be paid by the customer. I have set the amount to be 3 euros for an hour. The Application calculates the number of hours the car was parked in the system and displays the cost accordingly.</w:t>
      </w:r>
    </w:p>
    <w:p w:rsidR="004C6F90" w:rsidRDefault="004C6F90" w:rsidP="004C6F90"/>
    <w:p w:rsidR="004C6F90" w:rsidRDefault="004C6F90" w:rsidP="004C6F90"/>
    <w:p w:rsidR="004C6F90" w:rsidRDefault="004C6F90" w:rsidP="004C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cost(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4C6F90" w:rsidRDefault="004C6F90" w:rsidP="004C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Park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4C6F90" w:rsidRDefault="004C6F90" w:rsidP="004C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0;</w:t>
      </w:r>
    </w:p>
    <w:p w:rsidR="004C6F90" w:rsidRDefault="004C6F90" w:rsidP="004C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4C6F90" w:rsidRDefault="004C6F90" w:rsidP="004C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:rsidR="004C6F90" w:rsidRDefault="004C6F90" w:rsidP="004C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4C6F90" w:rsidRDefault="004C6F90" w:rsidP="004C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Date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Date(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4C6F90" w:rsidRDefault="004C6F90" w:rsidP="004C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.cost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pd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4C6F90" w:rsidRDefault="004C6F90" w:rsidP="004C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delete(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4C6F90" w:rsidRDefault="004C6F90" w:rsidP="004C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4C6F90" w:rsidRDefault="004C6F90" w:rsidP="004C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4C6F90" w:rsidRDefault="004C6F90" w:rsidP="004C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4C6F90" w:rsidRDefault="004C6F90" w:rsidP="004C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4C6F90" w:rsidRDefault="004C6F90" w:rsidP="004C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"No Car Found in this slot"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4C6F90" w:rsidRDefault="004C6F90" w:rsidP="004C6F90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4C6F90" w:rsidRDefault="004C6F90" w:rsidP="004C6F90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4C6F90" w:rsidRDefault="004C6F90" w:rsidP="004C6F90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The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above mentioned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code helps in detecting cost for a particular car the parameter that is passed in the above function is the parking number of the particular car.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br/>
        <w:t>The while loop in the function travels the whole list, and if it founds a car parked at that place it generates the cost for parking using below function in class Park.</w:t>
      </w:r>
    </w:p>
    <w:p w:rsidR="004C6F90" w:rsidRDefault="004C6F90" w:rsidP="004C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cost(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Date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Date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4C6F90" w:rsidRDefault="004C6F90" w:rsidP="004C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method stub</w:t>
      </w:r>
    </w:p>
    <w:p w:rsidR="004C6F90" w:rsidRDefault="004C6F90" w:rsidP="004C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diff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.getTime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() -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.getTime();  </w:t>
      </w:r>
    </w:p>
    <w:p w:rsidR="004C6F90" w:rsidRDefault="004C6F90" w:rsidP="004C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mins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diff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/ (60 * 1000) % 60; </w:t>
      </w:r>
    </w:p>
    <w:p w:rsidR="004C6F90" w:rsidRDefault="004C6F90" w:rsidP="004C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hrs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diff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/ (60 * 60 * 1000);</w:t>
      </w:r>
    </w:p>
    <w:p w:rsidR="004C6F90" w:rsidRDefault="004C6F90" w:rsidP="004C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hrs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* 3);</w:t>
      </w:r>
    </w:p>
    <w:p w:rsidR="004C6F90" w:rsidRDefault="004C6F90" w:rsidP="004C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mins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&gt;0) {</w:t>
      </w:r>
    </w:p>
    <w:p w:rsidR="004C6F90" w:rsidRDefault="004C6F90" w:rsidP="004C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+ 3;</w:t>
      </w:r>
    </w:p>
    <w:p w:rsidR="004C6F90" w:rsidRDefault="004C6F90" w:rsidP="004C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4C6F90" w:rsidRDefault="004C6F90" w:rsidP="004C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"€"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4C6F90" w:rsidRDefault="004C6F90" w:rsidP="004C6F90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  <w:t>}</w:t>
      </w:r>
    </w:p>
    <w:p w:rsidR="004C6F90" w:rsidRDefault="004C6F90" w:rsidP="004C6F90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This returns back the cost to the function and then we delete the node from the list and return the cost to user interface.</w:t>
      </w:r>
    </w:p>
    <w:p w:rsidR="004C6F90" w:rsidRDefault="004C6F90" w:rsidP="004C6F90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4C6F90" w:rsidRDefault="004C6F90" w:rsidP="004C6F90">
      <w:pPr>
        <w:pStyle w:val="Title"/>
      </w:pPr>
      <w:proofErr w:type="spellStart"/>
      <w:r>
        <w:t>Screenshorts</w:t>
      </w:r>
      <w:proofErr w:type="spellEnd"/>
    </w:p>
    <w:p w:rsidR="004C6F90" w:rsidRPr="004C6F90" w:rsidRDefault="004C6F90" w:rsidP="004C6F90"/>
    <w:p w:rsidR="004C6F90" w:rsidRPr="004C6F90" w:rsidRDefault="004C6F90" w:rsidP="004C6F90">
      <w:r>
        <w:rPr>
          <w:b/>
        </w:rPr>
        <w:t>GUI</w:t>
      </w:r>
    </w:p>
    <w:p w:rsidR="004C6F90" w:rsidRDefault="004C6F90" w:rsidP="004C6F90">
      <w:r>
        <w:rPr>
          <w:rFonts w:ascii="Open Sans" w:hAnsi="Open Sans"/>
          <w:noProof/>
          <w:color w:val="695D46"/>
        </w:rPr>
        <w:drawing>
          <wp:inline distT="0" distB="0" distL="0" distR="0">
            <wp:extent cx="4114800" cy="3360420"/>
            <wp:effectExtent l="0" t="0" r="0" b="0"/>
            <wp:docPr id="1" name="Picture 1" descr="https://lh3.googleusercontent.com/94-Fg4J1HC8RTphjXpijEyzmPlaTIqYecY7aDX1KP9SrjkQsxxQmwUnZ1MT67N3o8HhX8NrC_s5lDktEGnUgg44ODqvrkar0rAxvShpvRugJmrGPmg_p0L1I8mD09V7bGFxkgdb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94-Fg4J1HC8RTphjXpijEyzmPlaTIqYecY7aDX1KP9SrjkQsxxQmwUnZ1MT67N3o8HhX8NrC_s5lDktEGnUgg44ODqvrkar0rAxvShpvRugJmrGPmg_p0L1I8mD09V7bGFxkgdb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F90" w:rsidRDefault="004C6F90" w:rsidP="004C6F90"/>
    <w:p w:rsidR="003E6AE5" w:rsidRDefault="003E6AE5" w:rsidP="004C6F90">
      <w:pPr>
        <w:rPr>
          <w:b/>
        </w:rPr>
      </w:pPr>
    </w:p>
    <w:p w:rsidR="003E6AE5" w:rsidRDefault="003E6AE5" w:rsidP="004C6F90">
      <w:pPr>
        <w:rPr>
          <w:b/>
        </w:rPr>
      </w:pPr>
    </w:p>
    <w:p w:rsidR="003E6AE5" w:rsidRDefault="003E6AE5" w:rsidP="004C6F90">
      <w:pPr>
        <w:rPr>
          <w:b/>
        </w:rPr>
      </w:pPr>
    </w:p>
    <w:p w:rsidR="003E6AE5" w:rsidRDefault="003E6AE5" w:rsidP="004C6F90">
      <w:pPr>
        <w:rPr>
          <w:b/>
        </w:rPr>
      </w:pPr>
    </w:p>
    <w:p w:rsidR="003E6AE5" w:rsidRDefault="003E6AE5" w:rsidP="004C6F90">
      <w:pPr>
        <w:rPr>
          <w:b/>
        </w:rPr>
      </w:pPr>
    </w:p>
    <w:p w:rsidR="003E6AE5" w:rsidRDefault="003E6AE5" w:rsidP="004C6F90">
      <w:pPr>
        <w:rPr>
          <w:b/>
        </w:rPr>
      </w:pPr>
    </w:p>
    <w:p w:rsidR="003E6AE5" w:rsidRDefault="003E6AE5" w:rsidP="004C6F90">
      <w:pPr>
        <w:rPr>
          <w:b/>
        </w:rPr>
      </w:pPr>
    </w:p>
    <w:p w:rsidR="003E6AE5" w:rsidRDefault="003E6AE5" w:rsidP="004C6F90">
      <w:pPr>
        <w:rPr>
          <w:b/>
        </w:rPr>
      </w:pPr>
    </w:p>
    <w:p w:rsidR="003E6AE5" w:rsidRDefault="003E6AE5" w:rsidP="004C6F90">
      <w:pPr>
        <w:rPr>
          <w:b/>
        </w:rPr>
      </w:pPr>
    </w:p>
    <w:p w:rsidR="004C6F90" w:rsidRDefault="003E6AE5" w:rsidP="004C6F90">
      <w:pPr>
        <w:rPr>
          <w:b/>
        </w:rPr>
      </w:pPr>
      <w:r>
        <w:rPr>
          <w:b/>
        </w:rPr>
        <w:t xml:space="preserve">Search </w:t>
      </w:r>
    </w:p>
    <w:p w:rsidR="003E6AE5" w:rsidRPr="003E6AE5" w:rsidRDefault="003E6AE5" w:rsidP="004C6F90">
      <w:pPr>
        <w:rPr>
          <w:b/>
        </w:rPr>
      </w:pPr>
      <w:r>
        <w:rPr>
          <w:rFonts w:ascii="Open Sans" w:hAnsi="Open Sans"/>
          <w:noProof/>
          <w:color w:val="695D46"/>
        </w:rPr>
        <w:drawing>
          <wp:inline distT="0" distB="0" distL="0" distR="0">
            <wp:extent cx="4107180" cy="3345180"/>
            <wp:effectExtent l="0" t="0" r="7620" b="7620"/>
            <wp:docPr id="2" name="Picture 2" descr="https://lh3.googleusercontent.com/7U1VqA8LBqjHME-NoNl_MVZfUmrsyAK0mEu5lis-HDy7a-55a8n3RxzXoG2zrraotwrScuD1yyOMAni5siqIpzYP3QCyKI7vrQJPLPZyqjIsv3v32VVYVyNluMrye1DOqXPxssV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7U1VqA8LBqjHME-NoNl_MVZfUmrsyAK0mEu5lis-HDy7a-55a8n3RxzXoG2zrraotwrScuD1yyOMAni5siqIpzYP3QCyKI7vrQJPLPZyqjIsv3v32VVYVyNluMrye1DOqXPxssV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F90" w:rsidRDefault="004C6F90" w:rsidP="004C6F90"/>
    <w:p w:rsidR="003E6AE5" w:rsidRDefault="003E6AE5" w:rsidP="004C6F90"/>
    <w:p w:rsidR="003E6AE5" w:rsidRPr="003E6AE5" w:rsidRDefault="003E6AE5" w:rsidP="004C6F90">
      <w:pPr>
        <w:rPr>
          <w:b/>
        </w:rPr>
      </w:pPr>
      <w:r w:rsidRPr="003E6AE5">
        <w:rPr>
          <w:b/>
        </w:rPr>
        <w:t>Delivery</w:t>
      </w:r>
    </w:p>
    <w:p w:rsidR="004C6F90" w:rsidRDefault="003E6AE5" w:rsidP="004C6F90">
      <w:r>
        <w:rPr>
          <w:rFonts w:ascii="Open Sans" w:hAnsi="Open Sans"/>
          <w:noProof/>
          <w:color w:val="695D46"/>
        </w:rPr>
        <w:drawing>
          <wp:inline distT="0" distB="0" distL="0" distR="0">
            <wp:extent cx="4122420" cy="3314700"/>
            <wp:effectExtent l="0" t="0" r="0" b="0"/>
            <wp:docPr id="3" name="Picture 3" descr="https://lh6.googleusercontent.com/Nuk-OQluw_LgnszlGUJGZQPbV2VSr4vrOsqUoRDyTNBUQ6BCRSh4vDAzQARibxLx9TEkus-UqW3K_76Aha8rulJG1EJ6FFNUpqDwgXhOuB9FTe4L0XFawnshQDZ3r_UlRQpmQFs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Nuk-OQluw_LgnszlGUJGZQPbV2VSr4vrOsqUoRDyTNBUQ6BCRSh4vDAzQARibxLx9TEkus-UqW3K_76Aha8rulJG1EJ6FFNUpqDwgXhOuB9FTe4L0XFawnshQDZ3r_UlRQpmQFsV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6F90" w:rsidSect="000A0F9B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08BF" w:rsidRDefault="009908BF">
      <w:pPr>
        <w:spacing w:after="0" w:line="240" w:lineRule="auto"/>
      </w:pPr>
      <w:r>
        <w:separator/>
      </w:r>
    </w:p>
  </w:endnote>
  <w:endnote w:type="continuationSeparator" w:id="0">
    <w:p w:rsidR="009908BF" w:rsidRDefault="00990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Segoe U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591F" w:rsidRDefault="000A0F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08BF" w:rsidRDefault="009908BF">
      <w:pPr>
        <w:spacing w:after="0" w:line="240" w:lineRule="auto"/>
      </w:pPr>
      <w:r>
        <w:separator/>
      </w:r>
    </w:p>
  </w:footnote>
  <w:footnote w:type="continuationSeparator" w:id="0">
    <w:p w:rsidR="009908BF" w:rsidRDefault="009908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1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4"/>
  </w:num>
  <w:num w:numId="14">
    <w:abstractNumId w:val="13"/>
  </w:num>
  <w:num w:numId="15">
    <w:abstractNumId w:val="15"/>
  </w:num>
  <w:num w:numId="16">
    <w:abstractNumId w:val="11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F90"/>
    <w:rsid w:val="000A0F9B"/>
    <w:rsid w:val="00123E1E"/>
    <w:rsid w:val="0013591F"/>
    <w:rsid w:val="00216BF8"/>
    <w:rsid w:val="0024640E"/>
    <w:rsid w:val="002C1B16"/>
    <w:rsid w:val="003E6AE5"/>
    <w:rsid w:val="004A0A88"/>
    <w:rsid w:val="004C6F90"/>
    <w:rsid w:val="00517D74"/>
    <w:rsid w:val="00771F16"/>
    <w:rsid w:val="0078294C"/>
    <w:rsid w:val="008B6008"/>
    <w:rsid w:val="00971DEC"/>
    <w:rsid w:val="009908BF"/>
    <w:rsid w:val="00B64B70"/>
    <w:rsid w:val="00B66857"/>
    <w:rsid w:val="00BA3B94"/>
    <w:rsid w:val="00C07BE9"/>
    <w:rsid w:val="00F9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962F1B"/>
  <w15:chartTrackingRefBased/>
  <w15:docId w15:val="{2164E820-F4ED-41B7-8473-858E3DA39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it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</Template>
  <TotalTime>14</TotalTime>
  <Pages>3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</dc:creator>
  <cp:keywords/>
  <dc:description/>
  <cp:lastModifiedBy>Nikit</cp:lastModifiedBy>
  <cp:revision>2</cp:revision>
  <dcterms:created xsi:type="dcterms:W3CDTF">2018-11-12T23:43:00Z</dcterms:created>
  <dcterms:modified xsi:type="dcterms:W3CDTF">2019-07-08T18:06:00Z</dcterms:modified>
</cp:coreProperties>
</file>